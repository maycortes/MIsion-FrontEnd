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5DFE0378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7960AA28" w14:textId="77777777" w:rsidR="00125AB1" w:rsidRDefault="009F767A" w:rsidP="00EA3FA8">
            <w:pPr>
              <w:pStyle w:val="Iniciale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4DC1B4" wp14:editId="245D1AA8">
                  <wp:extent cx="971550" cy="95855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77975" cy="96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76423" w14:textId="77777777" w:rsidR="00EA3FA8" w:rsidRDefault="008670E8" w:rsidP="00EA3FA8">
            <w:pPr>
              <w:pStyle w:val="Ttulo3"/>
            </w:pPr>
            <w:r>
              <w:t xml:space="preserve">Puesto </w:t>
            </w:r>
          </w:p>
          <w:p w14:paraId="545E64A7" w14:textId="12A44BC3" w:rsidR="008670E8" w:rsidRPr="00EA3FA8" w:rsidRDefault="008670E8" w:rsidP="00EA3FA8">
            <w:pPr>
              <w:pStyle w:val="Ttulo3"/>
            </w:pPr>
            <w:r>
              <w:t xml:space="preserve">Desarrollador 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4F00CB6D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209D5634" w14:textId="7F7EE483" w:rsidR="00125AB1" w:rsidRPr="006658C4" w:rsidRDefault="00125AB1" w:rsidP="00B76980">
                  <w:pPr>
                    <w:pStyle w:val="Ttulo1"/>
                    <w:jc w:val="left"/>
                    <w:rPr>
                      <w:noProof/>
                    </w:rPr>
                  </w:pPr>
                </w:p>
              </w:tc>
            </w:tr>
          </w:tbl>
          <w:p w14:paraId="5DE4FCB3" w14:textId="3A87DDC8" w:rsidR="00125AB1" w:rsidRPr="006658C4" w:rsidRDefault="00125AB1" w:rsidP="008670E8">
            <w:pPr>
              <w:pStyle w:val="Ttulo3"/>
              <w:rPr>
                <w:noProof/>
              </w:rPr>
            </w:pPr>
          </w:p>
          <w:p w14:paraId="34BF5258" w14:textId="6B853DAA" w:rsidR="00125AB1" w:rsidRDefault="00B76980" w:rsidP="00125AB1">
            <w:pPr>
              <w:pStyle w:val="Fecha"/>
              <w:rPr>
                <w:noProof/>
              </w:rPr>
            </w:pPr>
            <w:r>
              <w:rPr>
                <w:noProof/>
              </w:rPr>
              <w:t xml:space="preserve">Herramientas para trabajar </w:t>
            </w:r>
          </w:p>
          <w:p w14:paraId="719BA102" w14:textId="05D98BF1" w:rsidR="00B76980" w:rsidRDefault="00B76980" w:rsidP="00B76980">
            <w:r>
              <w:t>Java</w:t>
            </w:r>
          </w:p>
          <w:p w14:paraId="05DA3F06" w14:textId="67E1D7F5" w:rsidR="00B76980" w:rsidRDefault="009F73C7" w:rsidP="00B76980">
            <w:r>
              <w:t>JavaScript</w:t>
            </w:r>
          </w:p>
          <w:p w14:paraId="31ED634C" w14:textId="568D17D5" w:rsidR="00B76980" w:rsidRDefault="009F73C7" w:rsidP="00B76980">
            <w:r>
              <w:t>HTML</w:t>
            </w:r>
          </w:p>
          <w:p w14:paraId="46DE5B2F" w14:textId="7DD823D0" w:rsidR="00B76980" w:rsidRDefault="00B76980" w:rsidP="00B76980">
            <w:r>
              <w:t>Css</w:t>
            </w:r>
          </w:p>
          <w:p w14:paraId="67E2CFCE" w14:textId="6961FCF9" w:rsidR="009F73C7" w:rsidRDefault="009F73C7" w:rsidP="00B76980">
            <w:r>
              <w:t xml:space="preserve">Servelet </w:t>
            </w:r>
          </w:p>
          <w:p w14:paraId="6F32C175" w14:textId="0934A004" w:rsidR="009F73C7" w:rsidRDefault="009F73C7" w:rsidP="00B76980"/>
          <w:p w14:paraId="42EB6C54" w14:textId="5BDAAAA0" w:rsidR="009F73C7" w:rsidRDefault="009F73C7" w:rsidP="00B76980">
            <w:r>
              <w:t>Responsabilidad Laboral</w:t>
            </w:r>
          </w:p>
          <w:p w14:paraId="6ED09F1A" w14:textId="244D8522" w:rsidR="009F73C7" w:rsidRDefault="009F73C7" w:rsidP="00B76980">
            <w:r>
              <w:t xml:space="preserve">*Desarrollo Web </w:t>
            </w:r>
          </w:p>
          <w:p w14:paraId="1BDA7C04" w14:textId="4B20E0A6" w:rsidR="009F73C7" w:rsidRDefault="009F73C7" w:rsidP="00B76980">
            <w:r>
              <w:t xml:space="preserve">*Maquetación </w:t>
            </w:r>
          </w:p>
          <w:p w14:paraId="18B7BD02" w14:textId="47572CCD" w:rsidR="009F73C7" w:rsidRDefault="009F73C7" w:rsidP="00B76980"/>
          <w:p w14:paraId="7C12CDE1" w14:textId="4750EE0B" w:rsidR="009F73C7" w:rsidRDefault="009F73C7" w:rsidP="00B76980">
            <w:r>
              <w:t xml:space="preserve">Su trabajo se mide en función de </w:t>
            </w:r>
          </w:p>
          <w:p w14:paraId="06C8FF0E" w14:textId="5806F66A" w:rsidR="009F73C7" w:rsidRDefault="009F73C7" w:rsidP="00B76980">
            <w:r>
              <w:t xml:space="preserve">Maquetación de las diversas paginas </w:t>
            </w:r>
          </w:p>
          <w:p w14:paraId="1E2819D3" w14:textId="3B23A60B" w:rsidR="009F73C7" w:rsidRDefault="009F73C7" w:rsidP="00B76980">
            <w:r>
              <w:t xml:space="preserve">Diseño del sistema o sitio web </w:t>
            </w:r>
          </w:p>
          <w:p w14:paraId="61A5B794" w14:textId="2D80A2D3" w:rsidR="009F73C7" w:rsidRDefault="009F73C7" w:rsidP="00B76980"/>
          <w:p w14:paraId="3AF34E5F" w14:textId="4E6BACF5" w:rsidR="009F73C7" w:rsidRDefault="009F73C7" w:rsidP="00B76980">
            <w:r>
              <w:t xml:space="preserve">Su superior es </w:t>
            </w:r>
          </w:p>
          <w:p w14:paraId="13D72460" w14:textId="6604BF00" w:rsidR="009F73C7" w:rsidRDefault="009F73C7" w:rsidP="00B76980">
            <w:r>
              <w:t xml:space="preserve">Juan Pérez </w:t>
            </w:r>
          </w:p>
          <w:p w14:paraId="5F20550A" w14:textId="766B4C01" w:rsidR="009F73C7" w:rsidRDefault="009F73C7" w:rsidP="00B76980"/>
          <w:p w14:paraId="0D4FA75F" w14:textId="67E26E6F" w:rsidR="009F73C7" w:rsidRDefault="009F73C7" w:rsidP="00B76980">
            <w:r>
              <w:t>Metas u Objetivos</w:t>
            </w:r>
          </w:p>
          <w:p w14:paraId="74B38C3C" w14:textId="7760558C" w:rsidR="009F73C7" w:rsidRDefault="009F73C7" w:rsidP="00B76980">
            <w:r>
              <w:t xml:space="preserve">Diseño de formulario </w:t>
            </w:r>
          </w:p>
          <w:p w14:paraId="45BEE62D" w14:textId="1F7CAD81" w:rsidR="009F73C7" w:rsidRDefault="009F73C7" w:rsidP="00B76980">
            <w:r>
              <w:t xml:space="preserve">Diseño de módulo de pago </w:t>
            </w:r>
          </w:p>
          <w:p w14:paraId="4F11F133" w14:textId="77777777" w:rsidR="009F73C7" w:rsidRDefault="009F73C7" w:rsidP="00B76980">
            <w:r>
              <w:t>Diseño de módulo de respuesta</w:t>
            </w:r>
          </w:p>
          <w:p w14:paraId="211E317C" w14:textId="77777777" w:rsidR="009F73C7" w:rsidRDefault="009F73C7" w:rsidP="00B76980"/>
          <w:p w14:paraId="6FB0B056" w14:textId="3B77B57A" w:rsidR="009F73C7" w:rsidRDefault="009F73C7" w:rsidP="00B76980">
            <w:r>
              <w:t xml:space="preserve">Obtiene información a través de </w:t>
            </w:r>
          </w:p>
          <w:p w14:paraId="7B099A70" w14:textId="633F7118" w:rsidR="009F73C7" w:rsidRDefault="009F73C7" w:rsidP="00B76980">
            <w:r>
              <w:t xml:space="preserve"> Información de Proyect Manager</w:t>
            </w:r>
          </w:p>
          <w:p w14:paraId="13E2A087" w14:textId="727391B9" w:rsidR="009F73C7" w:rsidRDefault="009F73C7" w:rsidP="00B76980">
            <w:r>
              <w:t xml:space="preserve">Información del cliente </w:t>
            </w:r>
          </w:p>
          <w:p w14:paraId="56AA5A0C" w14:textId="3716E4B8" w:rsidR="009F73C7" w:rsidRDefault="009F73C7" w:rsidP="00B76980">
            <w:r>
              <w:t xml:space="preserve">Información de las sesiones del SCRUM master </w:t>
            </w:r>
          </w:p>
          <w:p w14:paraId="04512A82" w14:textId="38D87187" w:rsidR="009F73C7" w:rsidRDefault="009F73C7" w:rsidP="00B76980"/>
          <w:p w14:paraId="628819A3" w14:textId="781A1059" w:rsidR="009F73C7" w:rsidRDefault="009F73C7" w:rsidP="00B76980">
            <w:r>
              <w:t xml:space="preserve">Dificultades principales </w:t>
            </w:r>
          </w:p>
          <w:p w14:paraId="1B992A71" w14:textId="47EC8D6D" w:rsidR="004D7F4E" w:rsidRPr="00EF7109" w:rsidRDefault="009F73C7" w:rsidP="0009399F">
            <w:r>
              <w:t>Trabajo de los pagos con respecto a la parte del co</w:t>
            </w:r>
            <w:r w:rsidR="0009399F">
              <w:t>ntrol</w:t>
            </w:r>
          </w:p>
        </w:tc>
      </w:tr>
    </w:tbl>
    <w:p w14:paraId="74D80B4D" w14:textId="77777777" w:rsidR="00621FD0" w:rsidRDefault="00621FD0" w:rsidP="00EF7109">
      <w:pPr>
        <w:pStyle w:val="Sinespaciado"/>
        <w:rPr>
          <w:noProof/>
        </w:rPr>
      </w:pPr>
    </w:p>
    <w:p w14:paraId="1F367AB7" w14:textId="77777777" w:rsidR="00621FD0" w:rsidRDefault="00621FD0" w:rsidP="00FA2A6A">
      <w:pPr>
        <w:rPr>
          <w:noProof/>
        </w:rPr>
      </w:pPr>
    </w:p>
    <w:sectPr w:rsidR="00621FD0" w:rsidSect="005666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C478" w14:textId="77777777" w:rsidR="00C45D3C" w:rsidRDefault="00C45D3C" w:rsidP="00713050">
      <w:pPr>
        <w:spacing w:line="240" w:lineRule="auto"/>
      </w:pPr>
      <w:r>
        <w:separator/>
      </w:r>
    </w:p>
  </w:endnote>
  <w:endnote w:type="continuationSeparator" w:id="0">
    <w:p w14:paraId="4BA864F7" w14:textId="77777777" w:rsidR="00C45D3C" w:rsidRDefault="00C45D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0E6D" w14:textId="77777777" w:rsidR="0009399F" w:rsidRDefault="00093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44515B1E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4E356E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ABEB682" wp14:editId="716C510C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F98BD5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rNXGmCAIAADtOAAADgAAAAAAAAAAAAAAAAAuAgAAZHJzL2Uyb0RvYy54bWxQSwECLQAUAAYA&#10;CAAAACEAaEcb0NgAAAADAQAADwAAAAAAAAAAAAAAAAB6CgAAZHJzL2Rvd25yZXYueG1sUEsFBgAA&#10;AAAEAAQA8wAAAH8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6463A1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36E1F8F" wp14:editId="12BDA7DD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80CC0B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ee26RnBIAAPFkAAAOAAAAAAAAAAAAAAAAAC4CAABkcnMvZTJvRG9jLnhtbFBLAQIt&#10;ABQABgAIAAAAIQBoRxvQ2AAAAAMBAAAPAAAAAAAAAAAAAAAAAPYUAABkcnMvZG93bnJldi54bWxQ&#10;SwUGAAAAAAQABADzAAAA+xU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4EC07A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0DD86E1" wp14:editId="1D8C250E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F6E3CD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BN0TUdIhEAAIpdAAAOAAAAAAAAAAAAAAAAAC4C&#10;AABkcnMvZTJvRG9jLnhtbFBLAQItABQABgAIAAAAIQBoRxvQ2AAAAAMBAAAPAAAAAAAAAAAAAAAA&#10;AHwTAABkcnMvZG93bnJldi54bWxQSwUGAAAAAAQABADzAAAAg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3AC983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4765039" wp14:editId="69F04EC8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EC29DC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E8I&#10;xMuuEQAAv2MAAA4AAAAAAAAAAAAAAAAALgIAAGRycy9lMm9Eb2MueG1sUEsBAi0AFAAGAAgAAAAh&#10;AGhHG9DYAAAAAwEAAA8AAAAAAAAAAAAAAAAACBQAAGRycy9kb3ducmV2LnhtbFBLBQYAAAAABAAE&#10;APMAAAAN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00A8E2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B88C148C33C54E8AB51BDDEF9CF8018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021650B" w14:textId="77777777"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0C05236FF7494C2884BAA6D997A52D4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C2E13FE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7BA25F11A52D49F99DA120AE3960133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EC1A535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BECD354BAD6C4C33B9537434ABB9A04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EBB161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0A5BCD5B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0E73F26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9E3887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30B31B6" wp14:editId="1F7EF1E7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B4D399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b&#10;9KbDHAgAAO04AAAOAAAAAAAAAAAAAAAAAC4CAABkcnMvZTJvRG9jLnhtbFBLAQItABQABgAIAAAA&#10;IQBoRxvQ2AAAAAMBAAAPAAAAAAAAAAAAAAAAAHYKAABkcnMvZG93bnJldi54bWxQSwUGAAAAAAQA&#10;BADzAAAAew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EB579B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412FC23" wp14:editId="475FC705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2E9933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CLGqrvnxIAAPNkAAAOAAAAAAAAAAAAAAAAAC4CAABkcnMvZTJvRG9jLnhtbFBL&#10;AQItABQABgAIAAAAIQBoRxvQ2AAAAAMBAAAPAAAAAAAAAAAAAAAAAPkUAABkcnMvZG93bnJldi54&#10;bWxQSwUGAAAAAAQABADzAAAA/hU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8C9081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062F1C5" wp14:editId="2EE1DC13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1F6CE5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O3j75UJEQAAil0AAA4AAAAAAAAAAAAAAAAALgIAAGRycy9lMm9Eb2MueG1sUEsBAi0AFAAG&#10;AAgAAAAhAGhHG9DYAAAAAwEAAA8AAAAAAAAAAAAAAAAAYxMAAGRycy9kb3ducmV2LnhtbFBLBQYA&#10;AAAABAAEAPMAAABo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906B60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9C47FA6" wp14:editId="7261C65D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0ECF85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A7&#10;zCeDrxEAAL9jAAAOAAAAAAAAAAAAAAAAAC4CAABkcnMvZTJvRG9jLnhtbFBLAQItABQABgAIAAAA&#10;IQBoRxvQ2AAAAAMBAAAPAAAAAAAAAAAAAAAAAAkUAABkcnMvZG93bnJldi54bWxQSwUGAAAAAAQA&#10;BADzAAAAD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C7BFFF8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601D73B6C44942768307FA6D6696703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128346A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9CAF8539000141428DF0EF964A9440A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6F80CD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85046BCD78864EC98F37F2E4BF22C05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6AD1E74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08905FFE8E324FD0B5BFE81993CB370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A7603C8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3C17D803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5EA1" w14:textId="77777777" w:rsidR="00C45D3C" w:rsidRDefault="00C45D3C" w:rsidP="00713050">
      <w:pPr>
        <w:spacing w:line="240" w:lineRule="auto"/>
      </w:pPr>
      <w:r>
        <w:separator/>
      </w:r>
    </w:p>
  </w:footnote>
  <w:footnote w:type="continuationSeparator" w:id="0">
    <w:p w14:paraId="61522C66" w14:textId="77777777" w:rsidR="00C45D3C" w:rsidRDefault="00C45D3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E17C" w14:textId="77777777" w:rsidR="0009399F" w:rsidRDefault="000939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249C15C4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08A8CB05" w14:textId="77777777" w:rsidR="00125981" w:rsidRPr="00F207C0" w:rsidRDefault="00C45D3C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5DF0F7D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E813F41" w14:textId="77777777" w:rsidR="00125981" w:rsidRPr="00EF7109" w:rsidRDefault="00C45D3C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rPr>
                        <w:noProof/>
                        <w:lang w:bidi="es-ES"/>
                      </w:rPr>
                      <w:t>Su nombre</w:t>
                    </w:r>
                  </w:sdtContent>
                </w:sdt>
              </w:p>
              <w:p w14:paraId="4F64828B" w14:textId="77777777" w:rsidR="00125981" w:rsidRDefault="00C45D3C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00610226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12FBCF42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D93F04" wp14:editId="6D532BA8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AEE898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A536" w14:textId="77777777" w:rsidR="0009399F" w:rsidRDefault="000939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A3"/>
    <w:rsid w:val="00022E2F"/>
    <w:rsid w:val="000353A6"/>
    <w:rsid w:val="0006350A"/>
    <w:rsid w:val="0009399F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3D02A3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670E8"/>
    <w:rsid w:val="008A1907"/>
    <w:rsid w:val="008C44E9"/>
    <w:rsid w:val="008E1D0F"/>
    <w:rsid w:val="009D6855"/>
    <w:rsid w:val="009F73C7"/>
    <w:rsid w:val="009F75B3"/>
    <w:rsid w:val="009F767A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76980"/>
    <w:rsid w:val="00BF65DF"/>
    <w:rsid w:val="00C018EF"/>
    <w:rsid w:val="00C05502"/>
    <w:rsid w:val="00C2098A"/>
    <w:rsid w:val="00C20CF3"/>
    <w:rsid w:val="00C45D3C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A3FA8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CC151"/>
  <w15:chartTrackingRefBased/>
  <w15:docId w15:val="{EDE7BF82-1077-467A-9E95-9A03D97C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ra%20Cortes\AppData\Local\Microsoft\Office\16.0\DTS\es-ES%7b00F47C5A-13CA-4D41-869F-CA6978915C2B%7d\%7b18FDFC57-59BD-4781-84B0-AF62FD1BE7EB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1D73B6C44942768307FA6D66967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9040-9B5E-40F0-8B6A-538C0A7D61D5}"/>
      </w:docPartPr>
      <w:docPartBody>
        <w:p w:rsidR="00000000" w:rsidRDefault="00363B09">
          <w:pPr>
            <w:pStyle w:val="601D73B6C44942768307FA6D66967032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B88C148C33C54E8AB51BDDEF9CF80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DB0AB-C567-4592-AAD6-C8BA21709936}"/>
      </w:docPartPr>
      <w:docPartBody>
        <w:p w:rsidR="00000000" w:rsidRDefault="00363B09">
          <w:pPr>
            <w:pStyle w:val="B88C148C33C54E8AB51BDDEF9CF80182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9CAF8539000141428DF0EF964A94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5669-3691-4088-9A6D-9CF02C0C5AE9}"/>
      </w:docPartPr>
      <w:docPartBody>
        <w:p w:rsidR="00000000" w:rsidRDefault="00363B09">
          <w:pPr>
            <w:pStyle w:val="9CAF8539000141428DF0EF964A9440A5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0C05236FF7494C2884BAA6D997A52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0C651-2DA0-4771-83C1-C3874A63B3C7}"/>
      </w:docPartPr>
      <w:docPartBody>
        <w:p w:rsidR="00000000" w:rsidRDefault="00363B09">
          <w:pPr>
            <w:pStyle w:val="0C05236FF7494C2884BAA6D997A52D40"/>
          </w:pPr>
          <w:r w:rsidRPr="006658C4">
            <w:rPr>
              <w:noProof/>
              <w:lang w:bidi="es-ES"/>
            </w:rPr>
            <w:t xml:space="preserve">Ciudad y </w:t>
          </w:r>
          <w:r w:rsidRPr="006658C4">
            <w:rPr>
              <w:noProof/>
              <w:lang w:bidi="es-ES"/>
            </w:rPr>
            <w:t>código postal</w:t>
          </w:r>
        </w:p>
      </w:docPartBody>
    </w:docPart>
    <w:docPart>
      <w:docPartPr>
        <w:name w:val="85046BCD78864EC98F37F2E4BF22C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3859B-EA4B-477D-8EB2-A09CE78CCFFD}"/>
      </w:docPartPr>
      <w:docPartBody>
        <w:p w:rsidR="00000000" w:rsidRDefault="00363B09">
          <w:pPr>
            <w:pStyle w:val="85046BCD78864EC98F37F2E4BF22C05B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7BA25F11A52D49F99DA120AE39601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503E-8A78-41A1-B2FF-DB8F7081B841}"/>
      </w:docPartPr>
      <w:docPartBody>
        <w:p w:rsidR="00000000" w:rsidRDefault="00363B09">
          <w:pPr>
            <w:pStyle w:val="7BA25F11A52D49F99DA120AE3960133D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08905FFE8E324FD0B5BFE81993CB3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73756-D7AD-45A0-B087-0569F459CB09}"/>
      </w:docPartPr>
      <w:docPartBody>
        <w:p w:rsidR="00000000" w:rsidRDefault="00363B09">
          <w:pPr>
            <w:pStyle w:val="08905FFE8E324FD0B5BFE81993CB3704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BECD354BAD6C4C33B9537434ABB9A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D5695-B922-4E9E-8111-BB7DF92833A1}"/>
      </w:docPartPr>
      <w:docPartBody>
        <w:p w:rsidR="00000000" w:rsidRDefault="00363B09">
          <w:pPr>
            <w:pStyle w:val="BECD354BAD6C4C33B9537434ABB9A045"/>
          </w:pPr>
          <w:r>
            <w:rPr>
              <w:noProof/>
              <w:lang w:bidi="es-ES"/>
            </w:rPr>
            <w:t>Profesión o sector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9"/>
    <w:rsid w:val="003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1D73B6C44942768307FA6D66967032">
    <w:name w:val="601D73B6C44942768307FA6D66967032"/>
  </w:style>
  <w:style w:type="paragraph" w:customStyle="1" w:styleId="B88C148C33C54E8AB51BDDEF9CF80182">
    <w:name w:val="B88C148C33C54E8AB51BDDEF9CF80182"/>
  </w:style>
  <w:style w:type="paragraph" w:customStyle="1" w:styleId="9CAF8539000141428DF0EF964A9440A5">
    <w:name w:val="9CAF8539000141428DF0EF964A9440A5"/>
  </w:style>
  <w:style w:type="paragraph" w:customStyle="1" w:styleId="0C05236FF7494C2884BAA6D997A52D40">
    <w:name w:val="0C05236FF7494C2884BAA6D997A52D40"/>
  </w:style>
  <w:style w:type="paragraph" w:customStyle="1" w:styleId="85046BCD78864EC98F37F2E4BF22C05B">
    <w:name w:val="85046BCD78864EC98F37F2E4BF22C05B"/>
  </w:style>
  <w:style w:type="paragraph" w:customStyle="1" w:styleId="7BA25F11A52D49F99DA120AE3960133D">
    <w:name w:val="7BA25F11A52D49F99DA120AE3960133D"/>
  </w:style>
  <w:style w:type="paragraph" w:customStyle="1" w:styleId="08905FFE8E324FD0B5BFE81993CB3704">
    <w:name w:val="08905FFE8E324FD0B5BFE81993CB3704"/>
  </w:style>
  <w:style w:type="paragraph" w:customStyle="1" w:styleId="BECD354BAD6C4C33B9537434ABB9A045">
    <w:name w:val="BECD354BAD6C4C33B9537434ABB9A045"/>
  </w:style>
  <w:style w:type="paragraph" w:customStyle="1" w:styleId="983DE87977BF41CFA2D92B46077C30B9">
    <w:name w:val="983DE87977BF41CFA2D92B46077C30B9"/>
  </w:style>
  <w:style w:type="paragraph" w:customStyle="1" w:styleId="1E6CDBD7DFCE44B5901969AD713E849E">
    <w:name w:val="1E6CDBD7DFCE44B5901969AD713E849E"/>
  </w:style>
  <w:style w:type="paragraph" w:customStyle="1" w:styleId="375E7CD7969848978790F6E39576B74F">
    <w:name w:val="375E7CD7969848978790F6E39576B74F"/>
  </w:style>
  <w:style w:type="paragraph" w:customStyle="1" w:styleId="57548CA0BC974452845F5B754FE7A78E">
    <w:name w:val="57548CA0BC974452845F5B754FE7A78E"/>
  </w:style>
  <w:style w:type="paragraph" w:customStyle="1" w:styleId="68F9C70FC1A943248F53C1C3A3AD742C">
    <w:name w:val="68F9C70FC1A943248F53C1C3A3AD742C"/>
  </w:style>
  <w:style w:type="paragraph" w:customStyle="1" w:styleId="06DEC244F02E40C88D73855851A11533">
    <w:name w:val="06DEC244F02E40C88D73855851A11533"/>
  </w:style>
  <w:style w:type="paragraph" w:customStyle="1" w:styleId="315BB8D4F9F24381B726CE9F90C3B725">
    <w:name w:val="315BB8D4F9F24381B726CE9F90C3B725"/>
  </w:style>
  <w:style w:type="paragraph" w:customStyle="1" w:styleId="D8638AE7AB0F42A7ADF636F4C582B1A8">
    <w:name w:val="D8638AE7AB0F42A7ADF636F4C582B1A8"/>
  </w:style>
  <w:style w:type="paragraph" w:customStyle="1" w:styleId="1F5DFACB98354ED2B41412284BBF19DE">
    <w:name w:val="1F5DFACB98354ED2B41412284BBF19DE"/>
  </w:style>
  <w:style w:type="paragraph" w:customStyle="1" w:styleId="DBBB027AE47D4DBF980F0A2D513E9D1E">
    <w:name w:val="DBBB027AE47D4DBF980F0A2D513E9D1E"/>
  </w:style>
  <w:style w:type="paragraph" w:customStyle="1" w:styleId="8ADA3ED9800142049718EAF85DB5C5FA">
    <w:name w:val="8ADA3ED9800142049718EAF85DB5C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{18FDFC57-59BD-4781-84B0-AF62FD1BE7EB}tf16392715_win32</Template>
  <TotalTime>69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Cortes</dc:creator>
  <cp:keywords/>
  <dc:description/>
  <cp:lastModifiedBy>mayra cortes lozano</cp:lastModifiedBy>
  <cp:revision>1</cp:revision>
  <dcterms:created xsi:type="dcterms:W3CDTF">2022-03-06T21:16:00Z</dcterms:created>
  <dcterms:modified xsi:type="dcterms:W3CDTF">2022-03-06T22:25:00Z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